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221C" w14:textId="1B0BACE3" w:rsidR="00EE6945" w:rsidRDefault="00B7403A" w:rsidP="00B7403A">
      <w:pPr>
        <w:ind w:firstLineChars="0" w:firstLine="0"/>
        <w:jc w:val="center"/>
        <w:rPr>
          <w:rFonts w:ascii="宋体" w:hAnsi="宋体"/>
          <w:b/>
          <w:bCs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内网渗透用</w:t>
      </w:r>
      <w:proofErr w:type="spellStart"/>
      <w:r>
        <w:rPr>
          <w:rFonts w:ascii="宋体" w:hAnsi="宋体" w:hint="eastAsia"/>
          <w:b/>
          <w:bCs/>
          <w:sz w:val="28"/>
          <w:szCs w:val="32"/>
        </w:rPr>
        <w:t>frp</w:t>
      </w:r>
      <w:proofErr w:type="spellEnd"/>
      <w:r>
        <w:rPr>
          <w:rFonts w:ascii="宋体" w:hAnsi="宋体" w:hint="eastAsia"/>
          <w:b/>
          <w:bCs/>
          <w:sz w:val="28"/>
          <w:szCs w:val="32"/>
        </w:rPr>
        <w:t>实现反向代理</w:t>
      </w:r>
    </w:p>
    <w:p w14:paraId="0CC6EB01" w14:textId="4693CF9C" w:rsidR="00B7403A" w:rsidRDefault="00102A3A" w:rsidP="00E02F06">
      <w:pPr>
        <w:ind w:firstLineChars="0" w:firstLine="0"/>
      </w:pP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客户端上传到</w:t>
      </w:r>
      <w:proofErr w:type="spellStart"/>
      <w:r>
        <w:rPr>
          <w:rFonts w:hint="eastAsia"/>
        </w:rPr>
        <w:t>dmz</w:t>
      </w:r>
      <w:proofErr w:type="spellEnd"/>
      <w:r>
        <w:rPr>
          <w:rFonts w:hint="eastAsia"/>
        </w:rPr>
        <w:t>区</w:t>
      </w:r>
      <w:proofErr w:type="gramStart"/>
      <w:r>
        <w:rPr>
          <w:rFonts w:hint="eastAsia"/>
        </w:rPr>
        <w:t>用拥有</w:t>
      </w:r>
      <w:proofErr w:type="gramEnd"/>
      <w:r>
        <w:rPr>
          <w:rFonts w:hint="eastAsia"/>
        </w:rPr>
        <w:t>内外网</w:t>
      </w:r>
      <w:r w:rsidR="00F427F4">
        <w:rPr>
          <w:rFonts w:hint="eastAsia"/>
        </w:rPr>
        <w:t>的</w:t>
      </w:r>
      <w:r>
        <w:rPr>
          <w:rFonts w:hint="eastAsia"/>
        </w:rPr>
        <w:t>主机</w:t>
      </w:r>
    </w:p>
    <w:p w14:paraId="2F907933" w14:textId="54AC4A55" w:rsidR="00F427F4" w:rsidRDefault="00F427F4" w:rsidP="00E02F06">
      <w:pPr>
        <w:ind w:firstLineChars="0" w:firstLine="0"/>
      </w:pP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服务端上传到公网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主机</w:t>
      </w:r>
    </w:p>
    <w:p w14:paraId="70AC8394" w14:textId="2540C9C4" w:rsidR="00F427F4" w:rsidRDefault="00F427F4" w:rsidP="00B7403A">
      <w:pPr>
        <w:ind w:firstLine="420"/>
      </w:pPr>
    </w:p>
    <w:p w14:paraId="41892790" w14:textId="63D9F154" w:rsidR="00F427F4" w:rsidRDefault="00F427F4" w:rsidP="00E02F06">
      <w:pPr>
        <w:ind w:firstLineChars="0" w:firstLine="0"/>
      </w:pPr>
      <w:r>
        <w:rPr>
          <w:rFonts w:hint="eastAsia"/>
        </w:rPr>
        <w:t>攻击机通过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主机实现的代理服务器访问到内网主机</w:t>
      </w:r>
    </w:p>
    <w:p w14:paraId="3B0C0EAA" w14:textId="245566BA" w:rsidR="00F427F4" w:rsidRDefault="00F427F4" w:rsidP="00E02F06">
      <w:pPr>
        <w:ind w:firstLineChars="0" w:firstLine="0"/>
      </w:pPr>
      <w:r>
        <w:rPr>
          <w:rFonts w:hint="eastAsia"/>
        </w:rPr>
        <w:t>这种操作就相当于反向代理中的“服务器通过代理服务器访问客户端主机”</w:t>
      </w:r>
    </w:p>
    <w:p w14:paraId="7B52BA38" w14:textId="6D0FFD41" w:rsidR="00F427F4" w:rsidRDefault="00F427F4" w:rsidP="00E02F06">
      <w:pPr>
        <w:ind w:firstLineChars="0" w:firstLine="0"/>
      </w:pPr>
      <w:r>
        <w:rPr>
          <w:rFonts w:hint="eastAsia"/>
        </w:rPr>
        <w:t>所以是反向代理</w:t>
      </w:r>
    </w:p>
    <w:p w14:paraId="00105D12" w14:textId="1009422A" w:rsidR="00F427F4" w:rsidRDefault="00E02F06" w:rsidP="00E02F06">
      <w:pPr>
        <w:pStyle w:val="a3"/>
      </w:pPr>
      <w:r>
        <w:rPr>
          <w:rFonts w:hint="eastAsia"/>
        </w:rPr>
        <w:t>环境搭建</w:t>
      </w:r>
    </w:p>
    <w:p w14:paraId="02958F4F" w14:textId="568A46F8" w:rsidR="00E02F06" w:rsidRDefault="00E02F06" w:rsidP="00E02F06">
      <w:pPr>
        <w:ind w:firstLineChars="0" w:firstLine="0"/>
      </w:pPr>
      <w:proofErr w:type="spellStart"/>
      <w:r>
        <w:rPr>
          <w:rFonts w:hint="eastAsia"/>
        </w:rPr>
        <w:t>vps-frp</w:t>
      </w:r>
      <w:proofErr w:type="spellEnd"/>
      <w:r>
        <w:rPr>
          <w:rFonts w:hint="eastAsia"/>
        </w:rPr>
        <w:t>服务端</w:t>
      </w:r>
      <w:r>
        <w:rPr>
          <w:rFonts w:hint="eastAsia"/>
        </w:rPr>
        <w:t>：</w:t>
      </w:r>
    </w:p>
    <w:p w14:paraId="3EA76D4A" w14:textId="77777777" w:rsidR="00E02F06" w:rsidRDefault="00E02F06" w:rsidP="00E02F06">
      <w:pPr>
        <w:ind w:firstLineChars="0" w:firstLine="0"/>
      </w:pPr>
      <w:r>
        <w:rPr>
          <w:rFonts w:hint="eastAsia"/>
        </w:rPr>
        <w:t>主机名</w:t>
      </w:r>
      <w:r>
        <w:t>W</w:t>
      </w:r>
      <w:r>
        <w:rPr>
          <w:rFonts w:hint="eastAsia"/>
        </w:rPr>
        <w:t>in</w:t>
      </w:r>
      <w:r>
        <w:t>10(lizhikai001)</w:t>
      </w:r>
    </w:p>
    <w:p w14:paraId="38189471" w14:textId="14281462" w:rsidR="00E02F06" w:rsidRDefault="00E02F06" w:rsidP="00E02F06">
      <w:pPr>
        <w:ind w:firstLineChars="0" w:firstLine="0"/>
      </w:pPr>
      <w:r>
        <w:rPr>
          <w:rFonts w:hint="eastAsia"/>
        </w:rPr>
        <w:t>IP</w:t>
      </w:r>
      <w:r>
        <w:t xml:space="preserve"> 192.</w:t>
      </w:r>
      <w:r>
        <w:rPr>
          <w:rFonts w:hint="eastAsia"/>
        </w:rPr>
        <w:t>1</w:t>
      </w:r>
      <w:r>
        <w:t>68.</w:t>
      </w:r>
      <w:r>
        <w:t>52</w:t>
      </w:r>
      <w:r>
        <w:t>.1</w:t>
      </w:r>
      <w:r>
        <w:t>30</w:t>
      </w:r>
    </w:p>
    <w:p w14:paraId="22037464" w14:textId="77777777" w:rsidR="00E02F06" w:rsidRDefault="00E02F06" w:rsidP="00E02F06">
      <w:pPr>
        <w:ind w:firstLineChars="0" w:firstLine="0"/>
      </w:pPr>
    </w:p>
    <w:p w14:paraId="7994E2C9" w14:textId="2F54A23B" w:rsidR="00E02F06" w:rsidRDefault="00E02F06" w:rsidP="00E02F06">
      <w:pPr>
        <w:ind w:firstLineChars="0" w:firstLine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  <w:r>
        <w:rPr>
          <w:rFonts w:hint="eastAsia"/>
        </w:rPr>
        <w:t>-</w:t>
      </w: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客户端</w:t>
      </w:r>
      <w:r>
        <w:rPr>
          <w:rFonts w:hint="eastAsia"/>
        </w:rPr>
        <w:t>：</w:t>
      </w:r>
    </w:p>
    <w:p w14:paraId="5FCD3DA4" w14:textId="77777777" w:rsidR="00E02F06" w:rsidRDefault="00E02F06" w:rsidP="00E02F06">
      <w:pPr>
        <w:ind w:firstLineChars="0" w:firstLine="0"/>
      </w:pPr>
      <w:r>
        <w:rPr>
          <w:rFonts w:hint="eastAsia"/>
        </w:rPr>
        <w:t>主机名</w:t>
      </w:r>
      <w:r>
        <w:rPr>
          <w:rFonts w:hint="eastAsia"/>
        </w:rPr>
        <w:t xml:space="preserve"> win</w:t>
      </w:r>
      <w:r>
        <w:t>10</w:t>
      </w:r>
      <w:r>
        <w:rPr>
          <w:rFonts w:hint="eastAsia"/>
        </w:rPr>
        <w:t>(lizhikai</w:t>
      </w:r>
      <w:r>
        <w:t>002)</w:t>
      </w:r>
    </w:p>
    <w:p w14:paraId="5FC2A9E6" w14:textId="7D78FEBB" w:rsidR="00E02F06" w:rsidRDefault="00E02F06" w:rsidP="00E02F06">
      <w:pPr>
        <w:ind w:firstLineChars="0" w:firstLine="0"/>
      </w:pPr>
      <w:r>
        <w:rPr>
          <w:rFonts w:hint="eastAsia"/>
        </w:rPr>
        <w:t>互联网</w:t>
      </w:r>
      <w:r>
        <w:t>I</w:t>
      </w:r>
      <w:r>
        <w:rPr>
          <w:rFonts w:hint="eastAsia"/>
        </w:rPr>
        <w:t>P</w:t>
      </w:r>
      <w:r>
        <w:t xml:space="preserve"> 192.168.</w:t>
      </w:r>
      <w:r>
        <w:t>52</w:t>
      </w:r>
      <w:r>
        <w:rPr>
          <w:rFonts w:hint="eastAsia"/>
        </w:rPr>
        <w:t>.</w:t>
      </w:r>
      <w:r>
        <w:t>1</w:t>
      </w:r>
      <w:r>
        <w:t>32</w:t>
      </w:r>
    </w:p>
    <w:p w14:paraId="49FCB6EB" w14:textId="77777777" w:rsidR="00E02F06" w:rsidRDefault="00E02F06" w:rsidP="00E02F06">
      <w:pPr>
        <w:ind w:firstLineChars="0" w:firstLine="0"/>
      </w:pPr>
      <w:r>
        <w:rPr>
          <w:rFonts w:hint="eastAsia"/>
        </w:rPr>
        <w:t>内网</w:t>
      </w:r>
      <w:r>
        <w:t>IP 192.168.200.129</w:t>
      </w:r>
    </w:p>
    <w:p w14:paraId="7F023174" w14:textId="77777777" w:rsidR="00E02F06" w:rsidRDefault="00E02F06" w:rsidP="00E02F06">
      <w:pPr>
        <w:ind w:firstLineChars="0" w:firstLine="0"/>
      </w:pPr>
      <w:proofErr w:type="spellStart"/>
      <w:r>
        <w:t>P</w:t>
      </w:r>
      <w:r>
        <w:rPr>
          <w:rFonts w:hint="eastAsia"/>
        </w:rPr>
        <w:t>hpstudy</w:t>
      </w:r>
      <w:proofErr w:type="spellEnd"/>
      <w:r>
        <w:rPr>
          <w:rFonts w:hint="eastAsia"/>
        </w:rPr>
        <w:t>开启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14:paraId="1230386A" w14:textId="77777777" w:rsidR="00E02F06" w:rsidRDefault="00E02F06" w:rsidP="00E02F06">
      <w:pPr>
        <w:ind w:firstLineChars="0" w:firstLine="0"/>
      </w:pPr>
      <w:r>
        <w:rPr>
          <w:rFonts w:hint="eastAsia"/>
        </w:rPr>
        <w:t>防火墙关闭</w:t>
      </w:r>
    </w:p>
    <w:p w14:paraId="5EF0E4FE" w14:textId="77777777" w:rsidR="00E02F06" w:rsidRDefault="00E02F06" w:rsidP="00E02F06">
      <w:pPr>
        <w:ind w:firstLineChars="0" w:firstLine="0"/>
      </w:pPr>
    </w:p>
    <w:p w14:paraId="5A8DBDBD" w14:textId="77777777" w:rsidR="00E02F06" w:rsidRDefault="00E02F06" w:rsidP="00E02F06">
      <w:pPr>
        <w:ind w:firstLineChars="0" w:firstLine="0"/>
      </w:pPr>
      <w:r>
        <w:rPr>
          <w:rFonts w:hint="eastAsia"/>
        </w:rPr>
        <w:t>内网主机：</w:t>
      </w:r>
    </w:p>
    <w:p w14:paraId="0AB4D0DB" w14:textId="77777777" w:rsidR="00E02F06" w:rsidRDefault="00E02F06" w:rsidP="00E02F06">
      <w:pPr>
        <w:ind w:firstLineChars="0" w:firstLine="0"/>
      </w:pPr>
      <w:r>
        <w:rPr>
          <w:rFonts w:hint="eastAsia"/>
        </w:rPr>
        <w:t>主机名</w:t>
      </w:r>
      <w:r>
        <w:rPr>
          <w:rFonts w:hint="eastAsia"/>
        </w:rPr>
        <w:t xml:space="preserve"> win</w:t>
      </w:r>
      <w:r>
        <w:t>10</w:t>
      </w:r>
      <w:r>
        <w:rPr>
          <w:rFonts w:hint="eastAsia"/>
        </w:rPr>
        <w:t>(</w:t>
      </w:r>
      <w:r>
        <w:t>lizhikai003)</w:t>
      </w:r>
    </w:p>
    <w:p w14:paraId="55BD2930" w14:textId="0B6D3496" w:rsidR="00E02F06" w:rsidRDefault="00E02F06" w:rsidP="00E02F06">
      <w:pPr>
        <w:ind w:firstLineChars="0" w:firstLine="0"/>
      </w:pPr>
      <w:r>
        <w:rPr>
          <w:rFonts w:hint="eastAsia"/>
        </w:rPr>
        <w:t>内网</w:t>
      </w:r>
      <w:r>
        <w:rPr>
          <w:rFonts w:hint="eastAsia"/>
        </w:rPr>
        <w:t>IP</w:t>
      </w:r>
      <w:r>
        <w:t xml:space="preserve"> 192.168.200.130</w:t>
      </w:r>
    </w:p>
    <w:p w14:paraId="778716FC" w14:textId="5B398A9B" w:rsidR="00E02F06" w:rsidRDefault="00E02F06" w:rsidP="00E02F06">
      <w:pPr>
        <w:ind w:firstLineChars="0" w:firstLine="0"/>
      </w:pP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开启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14:paraId="54E20927" w14:textId="2B8B6247" w:rsidR="00E02F06" w:rsidRDefault="00E02F06" w:rsidP="00E02F06">
      <w:pPr>
        <w:ind w:firstLineChars="0" w:firstLine="0"/>
      </w:pPr>
      <w:r>
        <w:rPr>
          <w:rFonts w:hint="eastAsia"/>
        </w:rPr>
        <w:t>防火墙关闭</w:t>
      </w:r>
      <w:r>
        <w:rPr>
          <w:rFonts w:hint="eastAsia"/>
        </w:rPr>
        <w:t xml:space="preserve"> </w:t>
      </w:r>
    </w:p>
    <w:p w14:paraId="1D460DE5" w14:textId="49A62E8C" w:rsidR="00E02F06" w:rsidRDefault="00E02F06" w:rsidP="00E02F06">
      <w:pPr>
        <w:ind w:firstLineChars="0" w:firstLine="0"/>
      </w:pPr>
      <w:r>
        <w:rPr>
          <w:rFonts w:hint="eastAsia"/>
        </w:rPr>
        <w:t>高级防火墙出入站规则禁止宿主机的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连接虚拟机</w:t>
      </w:r>
      <w:r>
        <w:rPr>
          <w:rFonts w:hint="eastAsia"/>
        </w:rPr>
        <w:t>lizhikai</w:t>
      </w:r>
      <w:r>
        <w:t>003</w:t>
      </w:r>
    </w:p>
    <w:p w14:paraId="075484C8" w14:textId="77777777" w:rsidR="00E02F06" w:rsidRDefault="00E02F06" w:rsidP="00E02F06">
      <w:pPr>
        <w:ind w:firstLineChars="0" w:firstLine="0"/>
      </w:pPr>
    </w:p>
    <w:p w14:paraId="5D6BEF48" w14:textId="1693E916" w:rsidR="00E02F06" w:rsidRDefault="00E02F06" w:rsidP="00E02F06">
      <w:pPr>
        <w:ind w:firstLineChars="0" w:firstLine="0"/>
      </w:pPr>
      <w:r>
        <w:rPr>
          <w:rFonts w:hint="eastAsia"/>
        </w:rPr>
        <w:t>说明：经过环境搭建之后，实现宿主机无法访问内网主机的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14:paraId="43619D0D" w14:textId="7B0395E8" w:rsidR="00E02F06" w:rsidRDefault="00E02F06" w:rsidP="00E02F06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9AD034" wp14:editId="7DCDE8CC">
            <wp:extent cx="5274310" cy="169926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FAD5" w14:textId="5F68DD4F" w:rsidR="00E02F06" w:rsidRDefault="00E02F06" w:rsidP="00E02F06">
      <w:pPr>
        <w:ind w:firstLineChars="95" w:firstLine="199"/>
      </w:pPr>
    </w:p>
    <w:p w14:paraId="54FEFBA3" w14:textId="19407A5F" w:rsidR="00E02F06" w:rsidRDefault="00E02F06" w:rsidP="00E02F06">
      <w:pPr>
        <w:pStyle w:val="a3"/>
      </w:pPr>
      <w:r>
        <w:rPr>
          <w:rFonts w:hint="eastAsia"/>
        </w:rPr>
        <w:t>工具准备</w:t>
      </w:r>
    </w:p>
    <w:p w14:paraId="59A35E9C" w14:textId="789027C0" w:rsidR="00E02F06" w:rsidRDefault="00E02F06" w:rsidP="00E02F06">
      <w:pPr>
        <w:ind w:firstLineChars="0" w:firstLine="0"/>
      </w:pPr>
      <w:proofErr w:type="spellStart"/>
      <w:r>
        <w:rPr>
          <w:rFonts w:hint="eastAsia"/>
        </w:rPr>
        <w:t>frp</w:t>
      </w:r>
      <w:proofErr w:type="spellEnd"/>
    </w:p>
    <w:p w14:paraId="4D51DB13" w14:textId="564F9524" w:rsidR="00E02F06" w:rsidRDefault="00E02F06" w:rsidP="00E02F06">
      <w:pPr>
        <w:ind w:firstLineChars="0" w:firstLine="0"/>
        <w:rPr>
          <w:rFonts w:hint="eastAsia"/>
        </w:rPr>
      </w:pPr>
      <w:r>
        <w:rPr>
          <w:rFonts w:hint="eastAsia"/>
        </w:rPr>
        <w:t>下载地址：</w:t>
      </w:r>
      <w:hyperlink r:id="rId8" w:history="1">
        <w:r w:rsidRPr="00554520">
          <w:rPr>
            <w:rStyle w:val="af"/>
          </w:rPr>
          <w:t>https://github.com/fatedier/frp/releases/tag/v0.37.1</w:t>
        </w:r>
      </w:hyperlink>
      <w:r>
        <w:t xml:space="preserve"> </w:t>
      </w:r>
    </w:p>
    <w:p w14:paraId="3FEAF12A" w14:textId="75FF0200" w:rsidR="00E02F06" w:rsidRDefault="00E02F06" w:rsidP="00E02F06">
      <w:pPr>
        <w:ind w:firstLineChars="0" w:firstLine="0"/>
        <w:rPr>
          <w:rFonts w:hint="eastAsia"/>
        </w:rPr>
      </w:pPr>
    </w:p>
    <w:p w14:paraId="3ABC1CB2" w14:textId="00DEE87F" w:rsidR="00E02F06" w:rsidRPr="00E02F06" w:rsidRDefault="00E02F06" w:rsidP="00E02F06">
      <w:pPr>
        <w:pStyle w:val="a3"/>
        <w:rPr>
          <w:rFonts w:hint="eastAsia"/>
        </w:rPr>
      </w:pPr>
      <w:proofErr w:type="spellStart"/>
      <w:r>
        <w:rPr>
          <w:rFonts w:hint="eastAsia"/>
        </w:rPr>
        <w:t>frp</w:t>
      </w:r>
      <w:proofErr w:type="spellEnd"/>
      <w:r>
        <w:rPr>
          <w:rFonts w:hint="eastAsia"/>
        </w:rPr>
        <w:t>配置</w:t>
      </w:r>
    </w:p>
    <w:p w14:paraId="3BE1656B" w14:textId="6AD85F78" w:rsidR="00F427F4" w:rsidRDefault="00E02F06" w:rsidP="00E02F06">
      <w:pPr>
        <w:pStyle w:val="a9"/>
      </w:pPr>
      <w:r>
        <w:rPr>
          <w:rFonts w:hint="eastAsia"/>
        </w:rPr>
        <w:t>服务端配置</w:t>
      </w:r>
    </w:p>
    <w:p w14:paraId="09D37B6E" w14:textId="059BAFD8" w:rsidR="00E02F06" w:rsidRDefault="00E02F06" w:rsidP="00E02F06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D2FBB8E" wp14:editId="1596FCB9">
            <wp:extent cx="5274310" cy="624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C330" w14:textId="77777777" w:rsidR="00103BCA" w:rsidRDefault="00103BCA" w:rsidP="00E02F06">
      <w:pPr>
        <w:ind w:firstLineChars="0" w:firstLine="0"/>
      </w:pPr>
    </w:p>
    <w:p w14:paraId="40B5980F" w14:textId="47DF090B" w:rsidR="00E02F06" w:rsidRDefault="00E02F06" w:rsidP="00E02F06">
      <w:pPr>
        <w:ind w:firstLineChars="0" w:firstLine="0"/>
      </w:pPr>
      <w:r>
        <w:rPr>
          <w:rFonts w:hint="eastAsia"/>
        </w:rPr>
        <w:t>运行以下命令：</w:t>
      </w:r>
    </w:p>
    <w:p w14:paraId="691CC73F" w14:textId="426E155E" w:rsidR="00E02F06" w:rsidRDefault="00E02F06" w:rsidP="00E02F06">
      <w:pPr>
        <w:ind w:firstLineChars="0" w:firstLine="0"/>
        <w:rPr>
          <w:rFonts w:hint="eastAsia"/>
        </w:rPr>
      </w:pPr>
      <w:r w:rsidRPr="00E02F06">
        <w:t>.\frps.exe -c .\frpc.ini</w:t>
      </w:r>
    </w:p>
    <w:p w14:paraId="146E6D24" w14:textId="61BED5AC" w:rsidR="00E02F06" w:rsidRDefault="00E02F06" w:rsidP="00E02F06">
      <w:pPr>
        <w:ind w:firstLineChars="0" w:firstLine="0"/>
      </w:pPr>
      <w:r>
        <w:rPr>
          <w:noProof/>
        </w:rPr>
        <w:drawing>
          <wp:inline distT="0" distB="0" distL="0" distR="0" wp14:anchorId="71180691" wp14:editId="340A242A">
            <wp:extent cx="5274310" cy="959485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47D" w14:textId="77777777" w:rsidR="00E02F06" w:rsidRDefault="00E02F06" w:rsidP="00E02F06">
      <w:pPr>
        <w:ind w:firstLineChars="0" w:firstLine="0"/>
        <w:rPr>
          <w:rFonts w:hint="eastAsia"/>
        </w:rPr>
      </w:pPr>
    </w:p>
    <w:p w14:paraId="6898A1B1" w14:textId="63E77470" w:rsidR="00E02F06" w:rsidRDefault="00E02F06" w:rsidP="00103BCA">
      <w:pPr>
        <w:pStyle w:val="a9"/>
      </w:pPr>
      <w:r>
        <w:rPr>
          <w:rFonts w:hint="eastAsia"/>
        </w:rPr>
        <w:t>客户端配置</w:t>
      </w:r>
    </w:p>
    <w:p w14:paraId="7B8FA8CA" w14:textId="77777777" w:rsidR="00E02F06" w:rsidRDefault="00E02F06" w:rsidP="00E02F06">
      <w:pPr>
        <w:ind w:firstLineChars="0" w:firstLine="0"/>
      </w:pPr>
      <w:r>
        <w:t>[common]</w:t>
      </w:r>
    </w:p>
    <w:p w14:paraId="514B3B74" w14:textId="77777777" w:rsidR="00E02F06" w:rsidRDefault="00E02F06" w:rsidP="00E02F06">
      <w:pPr>
        <w:ind w:firstLineChars="0" w:firstLine="0"/>
      </w:pPr>
      <w:proofErr w:type="spellStart"/>
      <w:r>
        <w:t>server_addr</w:t>
      </w:r>
      <w:proofErr w:type="spellEnd"/>
      <w:r>
        <w:t xml:space="preserve"> = 192.168.52.130</w:t>
      </w:r>
    </w:p>
    <w:p w14:paraId="4E34A489" w14:textId="77777777" w:rsidR="00E02F06" w:rsidRDefault="00E02F06" w:rsidP="00E02F06">
      <w:pPr>
        <w:ind w:firstLineChars="0" w:firstLine="0"/>
      </w:pPr>
      <w:proofErr w:type="spellStart"/>
      <w:r>
        <w:t>server_port</w:t>
      </w:r>
      <w:proofErr w:type="spellEnd"/>
      <w:r>
        <w:t xml:space="preserve"> = 7000</w:t>
      </w:r>
    </w:p>
    <w:p w14:paraId="5498FBFA" w14:textId="77777777" w:rsidR="00E02F06" w:rsidRDefault="00E02F06" w:rsidP="00E02F06">
      <w:pPr>
        <w:ind w:firstLineChars="0" w:firstLine="0"/>
      </w:pPr>
    </w:p>
    <w:p w14:paraId="0C07885B" w14:textId="77777777" w:rsidR="00E02F06" w:rsidRDefault="00E02F06" w:rsidP="00E02F06">
      <w:pPr>
        <w:ind w:firstLineChars="0" w:firstLine="0"/>
      </w:pPr>
    </w:p>
    <w:p w14:paraId="1806B911" w14:textId="77777777" w:rsidR="00E02F06" w:rsidRDefault="00E02F06" w:rsidP="00E02F06">
      <w:pPr>
        <w:ind w:firstLineChars="0" w:firstLine="0"/>
      </w:pPr>
      <w:r>
        <w:t>[socks5]</w:t>
      </w:r>
    </w:p>
    <w:p w14:paraId="54F688E2" w14:textId="77777777" w:rsidR="00E02F06" w:rsidRDefault="00E02F06" w:rsidP="00E02F06">
      <w:pPr>
        <w:ind w:firstLineChars="0" w:firstLine="0"/>
      </w:pPr>
      <w:r>
        <w:t xml:space="preserve">type = </w:t>
      </w:r>
      <w:proofErr w:type="spellStart"/>
      <w:r>
        <w:t>tcp</w:t>
      </w:r>
      <w:proofErr w:type="spellEnd"/>
    </w:p>
    <w:p w14:paraId="10EE196D" w14:textId="77777777" w:rsidR="00E02F06" w:rsidRDefault="00E02F06" w:rsidP="00E02F06">
      <w:pPr>
        <w:ind w:firstLineChars="0" w:firstLine="0"/>
      </w:pPr>
      <w:proofErr w:type="spellStart"/>
      <w:r>
        <w:t>remote_port</w:t>
      </w:r>
      <w:proofErr w:type="spellEnd"/>
      <w:r>
        <w:t xml:space="preserve"> = 6666</w:t>
      </w:r>
    </w:p>
    <w:p w14:paraId="19521D7A" w14:textId="77777777" w:rsidR="00E02F06" w:rsidRDefault="00E02F06" w:rsidP="00E02F06">
      <w:pPr>
        <w:ind w:firstLineChars="0" w:firstLine="0"/>
      </w:pPr>
      <w:r>
        <w:t>plugin = socks5</w:t>
      </w:r>
    </w:p>
    <w:p w14:paraId="7E41919B" w14:textId="77777777" w:rsidR="00E02F06" w:rsidRDefault="00E02F06" w:rsidP="00E02F06">
      <w:pPr>
        <w:ind w:firstLineChars="0" w:firstLine="0"/>
      </w:pPr>
      <w:proofErr w:type="spellStart"/>
      <w:r>
        <w:t>use_encryption</w:t>
      </w:r>
      <w:proofErr w:type="spellEnd"/>
      <w:r>
        <w:t xml:space="preserve"> = true</w:t>
      </w:r>
    </w:p>
    <w:p w14:paraId="416AEB51" w14:textId="347BE1AB" w:rsidR="00E02F06" w:rsidRDefault="00E02F06" w:rsidP="00E02F06">
      <w:pPr>
        <w:ind w:firstLineChars="0" w:firstLine="0"/>
        <w:rPr>
          <w:rFonts w:hint="eastAsia"/>
        </w:rPr>
      </w:pPr>
      <w:proofErr w:type="spellStart"/>
      <w:r>
        <w:t>use_compression</w:t>
      </w:r>
      <w:proofErr w:type="spellEnd"/>
      <w:r>
        <w:t xml:space="preserve"> = true</w:t>
      </w:r>
    </w:p>
    <w:p w14:paraId="7B865757" w14:textId="0F8D286D" w:rsidR="00E02F06" w:rsidRDefault="00E02F06" w:rsidP="00E02F06">
      <w:pPr>
        <w:ind w:firstLineChars="0" w:firstLine="0"/>
      </w:pPr>
      <w:r>
        <w:rPr>
          <w:noProof/>
        </w:rPr>
        <w:drawing>
          <wp:inline distT="0" distB="0" distL="0" distR="0" wp14:anchorId="0B50286E" wp14:editId="5260BAB4">
            <wp:extent cx="5274310" cy="1133475"/>
            <wp:effectExtent l="0" t="0" r="2540" b="9525"/>
            <wp:docPr id="14" name="图片 14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B9CE" w14:textId="77777777" w:rsidR="00103BCA" w:rsidRDefault="00103BCA" w:rsidP="00E02F06">
      <w:pPr>
        <w:ind w:firstLineChars="0" w:firstLine="0"/>
      </w:pPr>
    </w:p>
    <w:p w14:paraId="3554A621" w14:textId="23DBF1FC" w:rsidR="00E02F06" w:rsidRDefault="00E02F06" w:rsidP="00E02F06">
      <w:pPr>
        <w:ind w:firstLineChars="0" w:firstLine="0"/>
      </w:pPr>
      <w:r>
        <w:rPr>
          <w:rFonts w:hint="eastAsia"/>
        </w:rPr>
        <w:t>运行下面的命令</w:t>
      </w:r>
    </w:p>
    <w:p w14:paraId="062CD73B" w14:textId="5BE1517F" w:rsidR="00E02F06" w:rsidRDefault="00E02F06" w:rsidP="00E02F06">
      <w:pPr>
        <w:ind w:firstLineChars="0" w:firstLine="0"/>
      </w:pPr>
      <w:r w:rsidRPr="00E02F06">
        <w:t>.\frpc.exe -c .\frpc.ini</w:t>
      </w:r>
    </w:p>
    <w:p w14:paraId="6E0060CE" w14:textId="59254890" w:rsidR="00E02F06" w:rsidRDefault="00103BCA" w:rsidP="00E02F06">
      <w:pPr>
        <w:ind w:firstLineChars="0" w:firstLine="0"/>
      </w:pPr>
      <w:r>
        <w:rPr>
          <w:noProof/>
        </w:rPr>
        <w:drawing>
          <wp:inline distT="0" distB="0" distL="0" distR="0" wp14:anchorId="082D373E" wp14:editId="1F4C9CBA">
            <wp:extent cx="5274310" cy="1811020"/>
            <wp:effectExtent l="0" t="0" r="2540" b="0"/>
            <wp:docPr id="15" name="图片 1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909C" w14:textId="60EB8B4B" w:rsidR="00103BCA" w:rsidRDefault="00103BCA" w:rsidP="00103BCA">
      <w:pPr>
        <w:pStyle w:val="a9"/>
      </w:pPr>
      <w:r>
        <w:rPr>
          <w:rFonts w:hint="eastAsia"/>
        </w:rPr>
        <w:lastRenderedPageBreak/>
        <w:t>宿主机（攻击机）配置</w:t>
      </w:r>
    </w:p>
    <w:p w14:paraId="474BADEA" w14:textId="5B7FA966" w:rsidR="00103BCA" w:rsidRDefault="00103BCA" w:rsidP="00E02F06">
      <w:pPr>
        <w:ind w:firstLineChars="0" w:firstLine="0"/>
        <w:rPr>
          <w:rFonts w:hint="eastAsia"/>
        </w:rPr>
      </w:pPr>
      <w:r>
        <w:rPr>
          <w:rFonts w:hint="eastAsia"/>
        </w:rPr>
        <w:t>在浏览器中使用插件，并且按照该图中的进行配置，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的公网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，端口为客户端上配置的</w:t>
      </w:r>
      <w:r>
        <w:rPr>
          <w:rFonts w:hint="eastAsia"/>
        </w:rPr>
        <w:t>socks</w:t>
      </w:r>
      <w:r>
        <w:t>5</w:t>
      </w:r>
      <w:r>
        <w:rPr>
          <w:rFonts w:hint="eastAsia"/>
        </w:rPr>
        <w:t>中的端口。</w:t>
      </w:r>
    </w:p>
    <w:p w14:paraId="6E97FD4D" w14:textId="54AC25E8" w:rsidR="00103BCA" w:rsidRDefault="00103BCA" w:rsidP="00E02F06">
      <w:pPr>
        <w:ind w:firstLineChars="0" w:firstLine="0"/>
      </w:pPr>
      <w:r>
        <w:rPr>
          <w:noProof/>
        </w:rPr>
        <w:drawing>
          <wp:inline distT="0" distB="0" distL="0" distR="0" wp14:anchorId="6B371E67" wp14:editId="6DF2342B">
            <wp:extent cx="5274310" cy="793750"/>
            <wp:effectExtent l="0" t="0" r="2540" b="6350"/>
            <wp:docPr id="16" name="图片 1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9970" w14:textId="797156EB" w:rsidR="00103BCA" w:rsidRDefault="00103BCA" w:rsidP="00E02F06">
      <w:pPr>
        <w:ind w:firstLineChars="0" w:firstLine="0"/>
      </w:pPr>
    </w:p>
    <w:p w14:paraId="0C207188" w14:textId="75CB28E6" w:rsidR="00103BCA" w:rsidRDefault="00103BCA" w:rsidP="00103BCA">
      <w:pPr>
        <w:pStyle w:val="a3"/>
        <w:rPr>
          <w:rFonts w:hint="eastAsia"/>
        </w:rPr>
      </w:pPr>
      <w:r>
        <w:rPr>
          <w:rFonts w:hint="eastAsia"/>
        </w:rPr>
        <w:t>代理结果</w:t>
      </w:r>
    </w:p>
    <w:p w14:paraId="26F3EE12" w14:textId="6B54C5B9" w:rsidR="00103BCA" w:rsidRDefault="00103BCA" w:rsidP="00E02F06">
      <w:pPr>
        <w:ind w:firstLineChars="0" w:firstLine="0"/>
      </w:pPr>
      <w:r>
        <w:rPr>
          <w:noProof/>
        </w:rPr>
        <w:drawing>
          <wp:inline distT="0" distB="0" distL="0" distR="0" wp14:anchorId="2E322F10" wp14:editId="73F529EF">
            <wp:extent cx="5274310" cy="1812925"/>
            <wp:effectExtent l="0" t="0" r="254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52FC" w14:textId="5BC8C557" w:rsidR="00103BCA" w:rsidRDefault="00103BCA" w:rsidP="00E02F06">
      <w:pPr>
        <w:ind w:firstLineChars="0" w:firstLine="0"/>
      </w:pPr>
      <w:r>
        <w:rPr>
          <w:rFonts w:hint="eastAsia"/>
        </w:rPr>
        <w:t>代理成功</w:t>
      </w:r>
    </w:p>
    <w:p w14:paraId="45F06DFC" w14:textId="33B82980" w:rsidR="00103BCA" w:rsidRDefault="00103BCA" w:rsidP="00E02F06">
      <w:pPr>
        <w:ind w:firstLineChars="0" w:firstLine="0"/>
      </w:pPr>
    </w:p>
    <w:p w14:paraId="3B1CDBE2" w14:textId="5D2C3269" w:rsidR="00103BCA" w:rsidRDefault="00103BCA" w:rsidP="00E02F06">
      <w:pPr>
        <w:ind w:firstLineChars="0" w:firstLine="0"/>
      </w:pPr>
    </w:p>
    <w:p w14:paraId="0396C0A9" w14:textId="77777777" w:rsidR="00103BCA" w:rsidRPr="00F427F4" w:rsidRDefault="00103BCA" w:rsidP="00E02F06">
      <w:pPr>
        <w:ind w:firstLineChars="0" w:firstLine="0"/>
        <w:rPr>
          <w:rFonts w:hint="eastAsia"/>
        </w:rPr>
      </w:pPr>
    </w:p>
    <w:sectPr w:rsidR="00103BCA" w:rsidRPr="00F427F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D622" w14:textId="77777777" w:rsidR="008C4584" w:rsidRDefault="008C4584" w:rsidP="004149C7">
      <w:pPr>
        <w:ind w:left="840" w:firstLine="420"/>
      </w:pPr>
      <w:r>
        <w:separator/>
      </w:r>
    </w:p>
  </w:endnote>
  <w:endnote w:type="continuationSeparator" w:id="0">
    <w:p w14:paraId="2B58526F" w14:textId="77777777" w:rsidR="008C4584" w:rsidRDefault="008C4584" w:rsidP="004149C7">
      <w:pPr>
        <w:ind w:left="84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2EA6" w14:textId="77777777" w:rsidR="007C37E3" w:rsidRDefault="007C37E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23D2" w14:textId="77777777" w:rsidR="007C37E3" w:rsidRDefault="007C37E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65D5" w14:textId="77777777" w:rsidR="007C37E3" w:rsidRDefault="007C37E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FDFB" w14:textId="77777777" w:rsidR="008C4584" w:rsidRDefault="008C4584" w:rsidP="004149C7">
      <w:pPr>
        <w:ind w:left="840" w:firstLine="420"/>
      </w:pPr>
      <w:r>
        <w:separator/>
      </w:r>
    </w:p>
  </w:footnote>
  <w:footnote w:type="continuationSeparator" w:id="0">
    <w:p w14:paraId="753C78A4" w14:textId="77777777" w:rsidR="008C4584" w:rsidRDefault="008C4584" w:rsidP="004149C7">
      <w:pPr>
        <w:ind w:left="84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35C5" w14:textId="77777777" w:rsidR="007C37E3" w:rsidRDefault="007C37E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E6CE" w14:textId="77777777" w:rsidR="007C37E3" w:rsidRDefault="007C37E3" w:rsidP="007C37E3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DCE8E" w14:textId="77777777" w:rsidR="007C37E3" w:rsidRDefault="007C37E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3A"/>
    <w:rsid w:val="00075769"/>
    <w:rsid w:val="000A1C3E"/>
    <w:rsid w:val="000A342B"/>
    <w:rsid w:val="000D6077"/>
    <w:rsid w:val="00102A3A"/>
    <w:rsid w:val="00103BCA"/>
    <w:rsid w:val="00141797"/>
    <w:rsid w:val="00174FA4"/>
    <w:rsid w:val="0021694F"/>
    <w:rsid w:val="003F34DE"/>
    <w:rsid w:val="004149C7"/>
    <w:rsid w:val="005420B7"/>
    <w:rsid w:val="00610D79"/>
    <w:rsid w:val="006B3495"/>
    <w:rsid w:val="007970C5"/>
    <w:rsid w:val="007B3EB1"/>
    <w:rsid w:val="007C37E3"/>
    <w:rsid w:val="008C4584"/>
    <w:rsid w:val="00B27E58"/>
    <w:rsid w:val="00B7403A"/>
    <w:rsid w:val="00B918B8"/>
    <w:rsid w:val="00C80706"/>
    <w:rsid w:val="00E02F06"/>
    <w:rsid w:val="00EE6945"/>
    <w:rsid w:val="00F427F4"/>
    <w:rsid w:val="00F4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91185"/>
  <w15:chartTrackingRefBased/>
  <w15:docId w15:val="{79DF6B9D-5367-430A-B5CC-15893B04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945"/>
    <w:pPr>
      <w:widowControl w:val="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next w:val="a"/>
    <w:link w:val="a4"/>
    <w:autoRedefine/>
    <w:qFormat/>
    <w:rsid w:val="000A342B"/>
    <w:pPr>
      <w:widowControl/>
      <w:ind w:firstLineChars="0" w:firstLine="0"/>
      <w:outlineLvl w:val="0"/>
    </w:pPr>
    <w:rPr>
      <w:rFonts w:ascii="宋体" w:hAnsi="宋体" w:cs="宋体"/>
      <w:b/>
      <w:bCs/>
      <w:kern w:val="0"/>
      <w:szCs w:val="24"/>
    </w:rPr>
  </w:style>
  <w:style w:type="character" w:customStyle="1" w:styleId="a4">
    <w:name w:val="一级标题 字符"/>
    <w:basedOn w:val="a0"/>
    <w:link w:val="a3"/>
    <w:rsid w:val="000A342B"/>
    <w:rPr>
      <w:rFonts w:ascii="宋体" w:eastAsia="宋体" w:hAnsi="宋体" w:cs="宋体"/>
      <w:b/>
      <w:bCs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414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49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4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49C7"/>
    <w:rPr>
      <w:sz w:val="18"/>
      <w:szCs w:val="18"/>
    </w:rPr>
  </w:style>
  <w:style w:type="paragraph" w:customStyle="1" w:styleId="a9">
    <w:name w:val="二级标题"/>
    <w:basedOn w:val="a3"/>
    <w:link w:val="aa"/>
    <w:qFormat/>
    <w:rsid w:val="004149C7"/>
    <w:pPr>
      <w:outlineLvl w:val="1"/>
    </w:pPr>
    <w:rPr>
      <w:szCs w:val="21"/>
    </w:rPr>
  </w:style>
  <w:style w:type="paragraph" w:customStyle="1" w:styleId="ab">
    <w:name w:val="三级标题"/>
    <w:basedOn w:val="a"/>
    <w:next w:val="a"/>
    <w:link w:val="ac"/>
    <w:qFormat/>
    <w:rsid w:val="000D6077"/>
    <w:pPr>
      <w:ind w:firstLineChars="0" w:firstLine="0"/>
      <w:outlineLvl w:val="2"/>
    </w:pPr>
    <w:rPr>
      <w:rFonts w:ascii="宋体" w:hAnsi="宋体" w:cs="宋体"/>
      <w:b/>
      <w:bCs/>
      <w:kern w:val="0"/>
      <w:szCs w:val="21"/>
      <w:bdr w:val="none" w:sz="0" w:space="0" w:color="auto" w:frame="1"/>
    </w:rPr>
  </w:style>
  <w:style w:type="character" w:customStyle="1" w:styleId="aa">
    <w:name w:val="二级标题 字符"/>
    <w:basedOn w:val="a4"/>
    <w:link w:val="a9"/>
    <w:rsid w:val="004149C7"/>
    <w:rPr>
      <w:rFonts w:ascii="宋体" w:eastAsia="宋体" w:hAnsi="宋体" w:cs="宋体"/>
      <w:b/>
      <w:bCs/>
      <w:kern w:val="0"/>
      <w:sz w:val="24"/>
      <w:szCs w:val="21"/>
    </w:rPr>
  </w:style>
  <w:style w:type="character" w:styleId="ad">
    <w:name w:val="Strong"/>
    <w:basedOn w:val="a0"/>
    <w:uiPriority w:val="22"/>
    <w:qFormat/>
    <w:rsid w:val="000D6077"/>
    <w:rPr>
      <w:b/>
      <w:bCs/>
    </w:rPr>
  </w:style>
  <w:style w:type="character" w:customStyle="1" w:styleId="ac">
    <w:name w:val="三级标题 字符"/>
    <w:basedOn w:val="a0"/>
    <w:link w:val="ab"/>
    <w:rsid w:val="000D6077"/>
    <w:rPr>
      <w:rFonts w:ascii="宋体" w:eastAsia="宋体" w:hAnsi="宋体" w:cs="宋体"/>
      <w:b/>
      <w:bCs/>
      <w:kern w:val="0"/>
      <w:szCs w:val="21"/>
      <w:bdr w:val="none" w:sz="0" w:space="0" w:color="auto" w:frame="1"/>
    </w:rPr>
  </w:style>
  <w:style w:type="paragraph" w:styleId="ae">
    <w:name w:val="Normal (Web)"/>
    <w:basedOn w:val="a"/>
    <w:uiPriority w:val="99"/>
    <w:semiHidden/>
    <w:unhideWhenUsed/>
    <w:rsid w:val="000D607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7970C5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97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edier/frp/releases/tag/v0.37.1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5113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C0650-88C6-42FC-B9FF-7D15070E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302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zhikai li</dc:creator>
  <cp:keywords/>
  <dc:description/>
  <cp:lastModifiedBy>知 夏</cp:lastModifiedBy>
  <cp:revision>1</cp:revision>
  <dcterms:created xsi:type="dcterms:W3CDTF">2021-10-10T06:59:00Z</dcterms:created>
  <dcterms:modified xsi:type="dcterms:W3CDTF">2021-10-10T12:01:00Z</dcterms:modified>
</cp:coreProperties>
</file>